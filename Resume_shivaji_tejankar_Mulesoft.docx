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CBC7" w14:textId="31106ADB" w:rsidR="00832DC2" w:rsidRDefault="00832DC2" w:rsidP="00832DC2">
      <w:pPr>
        <w:pStyle w:val="ContactInfo"/>
        <w:ind w:left="3600" w:hanging="3600"/>
        <w:jc w:val="left"/>
        <w:rPr>
          <w:rStyle w:val="Emphasis"/>
        </w:rPr>
      </w:pPr>
      <w:r>
        <w:rPr>
          <w:noProof/>
        </w:rPr>
        <w:drawing>
          <wp:inline distT="0" distB="0" distL="0" distR="0" wp14:anchorId="70D4D0C3" wp14:editId="70B65152">
            <wp:extent cx="2034540" cy="586694"/>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4540" cy="586694"/>
                    </a:xfrm>
                    <a:prstGeom prst="rect">
                      <a:avLst/>
                    </a:prstGeom>
                    <a:noFill/>
                    <a:ln>
                      <a:noFill/>
                    </a:ln>
                  </pic:spPr>
                </pic:pic>
              </a:graphicData>
            </a:graphic>
          </wp:inline>
        </w:drawing>
      </w:r>
      <w:r>
        <w:rPr>
          <w:rStyle w:val="Emphasis"/>
        </w:rPr>
        <w:tab/>
      </w:r>
      <w:r>
        <w:rPr>
          <w:rStyle w:val="Emphasis"/>
        </w:rPr>
        <w:tab/>
      </w:r>
      <w:r>
        <w:rPr>
          <w:rStyle w:val="Emphasis"/>
        </w:rPr>
        <w:tab/>
      </w:r>
      <w:r>
        <w:rPr>
          <w:rStyle w:val="Emphasis"/>
        </w:rPr>
        <w:tab/>
      </w:r>
      <w:r>
        <w:rPr>
          <w:rStyle w:val="Emphasis"/>
        </w:rPr>
        <w:tab/>
      </w:r>
      <w:hyperlink r:id="rId10" w:history="1">
        <w:r w:rsidRPr="00F5072C">
          <w:rPr>
            <w:rStyle w:val="Hyperlink"/>
          </w:rPr>
          <w:t>shivaji.tejankar11@gmail.com</w:t>
        </w:r>
      </w:hyperlink>
    </w:p>
    <w:p w14:paraId="41913909" w14:textId="2453D399" w:rsidR="009C4C2A" w:rsidRPr="00293282" w:rsidRDefault="00F6090A" w:rsidP="00832DC2">
      <w:pPr>
        <w:pStyle w:val="ContactInfo"/>
        <w:ind w:left="5760" w:firstLine="720"/>
        <w:jc w:val="left"/>
      </w:pPr>
      <w:r>
        <w:t xml:space="preserve">Mob: </w:t>
      </w:r>
      <w:r w:rsidR="00C06B88">
        <w:t>9967334</w:t>
      </w:r>
      <w:r>
        <w:t>223</w:t>
      </w:r>
    </w:p>
    <w:p w14:paraId="7B45DED0" w14:textId="14FA7B1C" w:rsidR="009C4C2A" w:rsidRPr="00293282" w:rsidRDefault="0023759B" w:rsidP="00293282">
      <w:pPr>
        <w:pStyle w:val="Title"/>
      </w:pPr>
      <w:sdt>
        <w:sdtPr>
          <w:alias w:val="Enter Your Name:"/>
          <w:tag w:val="Enter Your Name:"/>
          <w:id w:val="65386479"/>
          <w:placeholder>
            <w:docPart w:val="6DC71F05F0A64924881042CF8447069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890B87">
            <w:t>Shivaji Tejankar</w:t>
          </w:r>
        </w:sdtContent>
      </w:sdt>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981"/>
        <w:gridCol w:w="8099"/>
      </w:tblGrid>
      <w:tr w:rsidR="009B4D16" w:rsidRPr="00293282" w14:paraId="3CEE9395" w14:textId="77777777" w:rsidTr="001E7033">
        <w:tc>
          <w:tcPr>
            <w:tcW w:w="1915" w:type="dxa"/>
          </w:tcPr>
          <w:p w14:paraId="24B1C3B4" w14:textId="332302FA" w:rsidR="00761DBA" w:rsidRDefault="00761DBA">
            <w:pPr>
              <w:pStyle w:val="Heading1"/>
            </w:pPr>
            <w:r>
              <w:t xml:space="preserve">Highlights </w:t>
            </w:r>
          </w:p>
          <w:p w14:paraId="68C209A0" w14:textId="77777777" w:rsidR="00761DBA" w:rsidRDefault="00761DBA">
            <w:pPr>
              <w:pStyle w:val="Heading1"/>
            </w:pPr>
          </w:p>
          <w:p w14:paraId="28D6B6E7" w14:textId="77777777" w:rsidR="00761DBA" w:rsidRDefault="00761DBA">
            <w:pPr>
              <w:pStyle w:val="Heading1"/>
            </w:pPr>
          </w:p>
          <w:p w14:paraId="61FA33B4" w14:textId="77777777" w:rsidR="00761DBA" w:rsidRDefault="00761DBA">
            <w:pPr>
              <w:pStyle w:val="Heading1"/>
            </w:pPr>
          </w:p>
          <w:p w14:paraId="17C3EF65" w14:textId="77777777" w:rsidR="00761DBA" w:rsidRDefault="00761DBA">
            <w:pPr>
              <w:pStyle w:val="Heading1"/>
            </w:pPr>
          </w:p>
          <w:p w14:paraId="3B25FB4A" w14:textId="77777777" w:rsidR="00761DBA" w:rsidRDefault="00761DBA">
            <w:pPr>
              <w:pStyle w:val="Heading1"/>
            </w:pPr>
          </w:p>
          <w:p w14:paraId="1D5323DE" w14:textId="77777777" w:rsidR="00761DBA" w:rsidRDefault="00761DBA">
            <w:pPr>
              <w:pStyle w:val="Heading1"/>
            </w:pPr>
          </w:p>
          <w:p w14:paraId="5358BD49" w14:textId="77777777" w:rsidR="00761DBA" w:rsidRDefault="00761DBA">
            <w:pPr>
              <w:pStyle w:val="Heading1"/>
            </w:pPr>
          </w:p>
          <w:p w14:paraId="4281DBE1" w14:textId="1993BA24" w:rsidR="009B4D16" w:rsidRPr="00293282" w:rsidRDefault="0023759B">
            <w:pPr>
              <w:pStyle w:val="Heading1"/>
            </w:pPr>
            <w:sdt>
              <w:sdtPr>
                <w:alias w:val="Accomplishments:"/>
                <w:tag w:val="Accomplishments:"/>
                <w:id w:val="2054415747"/>
                <w:placeholder>
                  <w:docPart w:val="48776115FFE44D2580B18C4C8AB53A6E"/>
                </w:placeholder>
                <w:temporary/>
                <w:showingPlcHdr/>
                <w15:appearance w15:val="hidden"/>
              </w:sdtPr>
              <w:sdtEndPr/>
              <w:sdtContent>
                <w:r w:rsidR="00761DBA">
                  <w:t>Accomplishments</w:t>
                </w:r>
              </w:sdtContent>
            </w:sdt>
          </w:p>
        </w:tc>
        <w:tc>
          <w:tcPr>
            <w:tcW w:w="7830" w:type="dxa"/>
            <w:tcMar>
              <w:left w:w="274" w:type="dxa"/>
            </w:tcMar>
          </w:tcPr>
          <w:p w14:paraId="723DDBD0" w14:textId="7A9EEB1A" w:rsidR="00761DBA" w:rsidRDefault="00761DBA" w:rsidP="00354EC6">
            <w:r>
              <w:t>Having 7+ years of experience in Java/J2EE/Spring based development</w:t>
            </w:r>
          </w:p>
          <w:p w14:paraId="3779C3BC" w14:textId="31F49427" w:rsidR="00890B87" w:rsidRDefault="00890B87" w:rsidP="00354EC6">
            <w:proofErr w:type="spellStart"/>
            <w:r>
              <w:t>Mulesoft</w:t>
            </w:r>
            <w:proofErr w:type="spellEnd"/>
            <w:r>
              <w:t xml:space="preserve"> API Associate 3.9 Certified</w:t>
            </w:r>
          </w:p>
          <w:p w14:paraId="7ED9ADDC" w14:textId="4173C799" w:rsidR="00761DBA" w:rsidRDefault="00761DBA" w:rsidP="00354EC6">
            <w:r>
              <w:t xml:space="preserve">Having </w:t>
            </w:r>
            <w:r w:rsidR="00320CAE">
              <w:t>2</w:t>
            </w:r>
            <w:r w:rsidR="00067911">
              <w:t>.5</w:t>
            </w:r>
            <w:r>
              <w:t xml:space="preserve">+ years of experience in </w:t>
            </w:r>
            <w:proofErr w:type="spellStart"/>
            <w:r>
              <w:t>Mulesoft</w:t>
            </w:r>
            <w:proofErr w:type="spellEnd"/>
            <w:r>
              <w:t xml:space="preserve"> </w:t>
            </w:r>
            <w:r w:rsidR="00890B87">
              <w:t>development projects.</w:t>
            </w:r>
          </w:p>
          <w:p w14:paraId="7C89107F" w14:textId="6136112D" w:rsidR="009B4D16" w:rsidRDefault="00354EC6" w:rsidP="00354EC6">
            <w:r>
              <w:t>Awarded with employee of the quarter in Capgemini for project contribution and automated tools developments.</w:t>
            </w:r>
          </w:p>
          <w:p w14:paraId="2A3078B2" w14:textId="00F5260F" w:rsidR="00761DBA" w:rsidRDefault="00B11422" w:rsidP="00761DBA">
            <w:r>
              <w:t>Participated</w:t>
            </w:r>
            <w:r w:rsidR="00354EC6">
              <w:t xml:space="preserve"> in Hackathon</w:t>
            </w:r>
            <w:r>
              <w:t xml:space="preserve"> by GBM</w:t>
            </w:r>
            <w:r w:rsidR="00354EC6">
              <w:t xml:space="preserve"> and </w:t>
            </w:r>
            <w:r>
              <w:t>Machine Learning</w:t>
            </w:r>
            <w:r w:rsidR="00354EC6">
              <w:t xml:space="preserve"> competitions on various business problems in </w:t>
            </w:r>
            <w:r w:rsidR="00E72CD4">
              <w:t>Social Network Platform</w:t>
            </w:r>
            <w:r w:rsidR="00354EC6">
              <w:t xml:space="preserve"> HSBC. </w:t>
            </w:r>
          </w:p>
          <w:p w14:paraId="62038ABE" w14:textId="166F4E31" w:rsidR="00761DBA" w:rsidRPr="00293282" w:rsidRDefault="00E72CD4" w:rsidP="00320CAE">
            <w:r>
              <w:t>Best team of AMG award for</w:t>
            </w:r>
            <w:r w:rsidR="00AC1BB1">
              <w:t xml:space="preserve"> timely</w:t>
            </w:r>
            <w:r>
              <w:t xml:space="preserve"> delivering 2 projects in one year.</w:t>
            </w:r>
          </w:p>
        </w:tc>
      </w:tr>
      <w:tr w:rsidR="009B4D16" w:rsidRPr="00293282" w14:paraId="62ED993E" w14:textId="77777777" w:rsidTr="001E7033">
        <w:tc>
          <w:tcPr>
            <w:tcW w:w="1915" w:type="dxa"/>
          </w:tcPr>
          <w:p w14:paraId="27A09EEF" w14:textId="77777777" w:rsidR="009B4D16" w:rsidRPr="00293282" w:rsidRDefault="0023759B" w:rsidP="00C70F03">
            <w:pPr>
              <w:pStyle w:val="Heading1"/>
            </w:pPr>
            <w:sdt>
              <w:sdtPr>
                <w:alias w:val="Skills &amp; abilities:"/>
                <w:tag w:val="Skills &amp; abilities:"/>
                <w:id w:val="-1019147263"/>
                <w:placeholder>
                  <w:docPart w:val="80CE1B8C7C3A43858E93D99276BD1A17"/>
                </w:placeholder>
                <w:temporary/>
                <w:showingPlcHdr/>
                <w15:appearance w15:val="hidden"/>
              </w:sdtPr>
              <w:sdtEndPr/>
              <w:sdtContent>
                <w:r w:rsidR="007E3DA2">
                  <w:t>Skills &amp; Abilities</w:t>
                </w:r>
              </w:sdtContent>
            </w:sdt>
          </w:p>
        </w:tc>
        <w:tc>
          <w:tcPr>
            <w:tcW w:w="7830" w:type="dxa"/>
            <w:tcMar>
              <w:left w:w="274" w:type="dxa"/>
            </w:tcMar>
          </w:tcPr>
          <w:p w14:paraId="57FE0E90" w14:textId="0C3C4F73" w:rsidR="009B4D16" w:rsidRPr="00293282" w:rsidRDefault="00354EC6" w:rsidP="007E59B8">
            <w:pPr>
              <w:pStyle w:val="ListBullet"/>
            </w:pPr>
            <w:r>
              <w:t>Languages: Java, J2EE, SQL</w:t>
            </w:r>
            <w:r w:rsidR="00884DDC">
              <w:t>.</w:t>
            </w:r>
          </w:p>
          <w:p w14:paraId="48819F0D" w14:textId="3614DF53" w:rsidR="007E59B8" w:rsidRPr="00293282" w:rsidRDefault="00354EC6" w:rsidP="007E59B8">
            <w:pPr>
              <w:pStyle w:val="ListBullet"/>
            </w:pPr>
            <w:r>
              <w:t xml:space="preserve">Frameworks and API : </w:t>
            </w:r>
            <w:r w:rsidR="00884DDC">
              <w:t>MuleSoft</w:t>
            </w:r>
            <w:r w:rsidR="00884DDC">
              <w:t xml:space="preserve">, </w:t>
            </w:r>
            <w:r>
              <w:t>Spring, Hibernate</w:t>
            </w:r>
            <w:r w:rsidR="00950444">
              <w:t>.</w:t>
            </w:r>
          </w:p>
          <w:p w14:paraId="6379C7EB" w14:textId="545E1B46" w:rsidR="007E59B8" w:rsidRDefault="00354EC6" w:rsidP="007E59B8">
            <w:pPr>
              <w:pStyle w:val="ListBullet"/>
            </w:pPr>
            <w:r>
              <w:t xml:space="preserve">Tools : </w:t>
            </w:r>
            <w:r w:rsidR="00C55370">
              <w:t xml:space="preserve">Eclipse, </w:t>
            </w:r>
            <w:r>
              <w:t>STS,</w:t>
            </w:r>
            <w:r w:rsidR="00C55370">
              <w:t xml:space="preserve"> </w:t>
            </w:r>
            <w:proofErr w:type="spellStart"/>
            <w:r>
              <w:t>VSCode</w:t>
            </w:r>
            <w:proofErr w:type="spellEnd"/>
            <w:r>
              <w:t>,</w:t>
            </w:r>
            <w:r w:rsidR="00C55370">
              <w:t xml:space="preserve"> MuleSoft </w:t>
            </w:r>
            <w:proofErr w:type="spellStart"/>
            <w:r w:rsidR="00C55370">
              <w:t>Anypoint</w:t>
            </w:r>
            <w:proofErr w:type="spellEnd"/>
            <w:r w:rsidR="00C55370">
              <w:t xml:space="preserve"> Studio</w:t>
            </w:r>
            <w:r w:rsidR="00950444">
              <w:t>, JMS.</w:t>
            </w:r>
          </w:p>
          <w:p w14:paraId="2FBF8F6A" w14:textId="1A26CABD" w:rsidR="00C55370" w:rsidRPr="00293282" w:rsidRDefault="00C55370" w:rsidP="007E59B8">
            <w:pPr>
              <w:pStyle w:val="ListBullet"/>
            </w:pPr>
            <w:r>
              <w:t>Webservices : REST,SOAP.</w:t>
            </w:r>
          </w:p>
        </w:tc>
      </w:tr>
      <w:tr w:rsidR="009B4D16" w:rsidRPr="00293282" w14:paraId="3E826E9E" w14:textId="77777777" w:rsidTr="001E7033">
        <w:tc>
          <w:tcPr>
            <w:tcW w:w="1915" w:type="dxa"/>
          </w:tcPr>
          <w:p w14:paraId="501CC128" w14:textId="77777777" w:rsidR="009B4D16" w:rsidRPr="00293282" w:rsidRDefault="0023759B" w:rsidP="00C70F03">
            <w:pPr>
              <w:pStyle w:val="Heading1"/>
            </w:pPr>
            <w:sdt>
              <w:sdtPr>
                <w:alias w:val="Professional experience:"/>
                <w:tag w:val="Professional experience:"/>
                <w:id w:val="837198833"/>
                <w:placeholder>
                  <w:docPart w:val="507910E02CCF44BEBEC57E767348C93C"/>
                </w:placeholder>
                <w:temporary/>
                <w:showingPlcHdr/>
                <w15:appearance w15:val="hidden"/>
              </w:sdtPr>
              <w:sdtEndPr/>
              <w:sdtContent>
                <w:r w:rsidR="00C70F03" w:rsidRPr="00293282">
                  <w:t>Professional Experience</w:t>
                </w:r>
              </w:sdtContent>
            </w:sdt>
          </w:p>
        </w:tc>
        <w:tc>
          <w:tcPr>
            <w:tcW w:w="7830" w:type="dxa"/>
            <w:tcMar>
              <w:left w:w="274" w:type="dxa"/>
            </w:tcMar>
          </w:tcPr>
          <w:p w14:paraId="7A2AE901" w14:textId="35556139" w:rsidR="009B4D16" w:rsidRPr="00293282" w:rsidRDefault="00C55370" w:rsidP="009B5D1A">
            <w:pPr>
              <w:pStyle w:val="Heading2"/>
            </w:pPr>
            <w:r>
              <w:t>Technology lead</w:t>
            </w:r>
            <w:r w:rsidR="007E59B8" w:rsidRPr="00293282">
              <w:t xml:space="preserve">, </w:t>
            </w:r>
            <w:r>
              <w:t>infosys</w:t>
            </w:r>
            <w:r w:rsidR="00F746C8">
              <w:t xml:space="preserve"> </w:t>
            </w:r>
            <w:r>
              <w:t>(working at clientside hsbc)</w:t>
            </w:r>
          </w:p>
          <w:p w14:paraId="5B39C485" w14:textId="3BFF728D" w:rsidR="007E59B8" w:rsidRPr="00293282" w:rsidRDefault="00C55370" w:rsidP="00293282">
            <w:pPr>
              <w:pStyle w:val="Heading3"/>
            </w:pPr>
            <w:r>
              <w:t>June 2017</w:t>
            </w:r>
            <w:r w:rsidR="007E59B8" w:rsidRPr="00293282">
              <w:t xml:space="preserve"> </w:t>
            </w:r>
            <w:r w:rsidR="001E7033" w:rsidRPr="00A85B6F">
              <w:t>–</w:t>
            </w:r>
            <w:r w:rsidR="00EB452E">
              <w:t xml:space="preserve"> </w:t>
            </w:r>
            <w:r>
              <w:t>Till Date</w:t>
            </w:r>
          </w:p>
          <w:p w14:paraId="52351794" w14:textId="3165FB09" w:rsidR="007E59B8" w:rsidRDefault="00CA0504" w:rsidP="007E59B8">
            <w:r>
              <w:t xml:space="preserve">Role : Technology Lead </w:t>
            </w:r>
          </w:p>
          <w:p w14:paraId="2618F982" w14:textId="69D60069" w:rsidR="00CA0504" w:rsidRDefault="00CA0504" w:rsidP="007E59B8">
            <w:r>
              <w:t>Project : CAM (Client, Account, Mandate) is golden data source for HSBC</w:t>
            </w:r>
            <w:r w:rsidR="006B0410">
              <w:t>s Asset Management Group where the data used in client</w:t>
            </w:r>
            <w:r w:rsidR="004622D0">
              <w:t xml:space="preserve"> onboard</w:t>
            </w:r>
            <w:r w:rsidR="00950444">
              <w:t>ing</w:t>
            </w:r>
            <w:r w:rsidR="006B0410">
              <w:t>.</w:t>
            </w:r>
          </w:p>
          <w:p w14:paraId="0B032B43" w14:textId="341EA850" w:rsidR="00C03F85" w:rsidRDefault="00C03F85" w:rsidP="007E59B8">
            <w:r>
              <w:t>Read API and Write API developed which has System layer and Experience Layer.</w:t>
            </w:r>
            <w:r w:rsidR="005B4482">
              <w:t xml:space="preserve"> Integrated with Morningstar Data and Internal HSBC systems for Data source.</w:t>
            </w:r>
          </w:p>
          <w:p w14:paraId="305C5C0A" w14:textId="4BEFBCD7" w:rsidR="00CA0504" w:rsidRDefault="00CA0504" w:rsidP="007E59B8">
            <w:r>
              <w:t xml:space="preserve">Developed </w:t>
            </w:r>
            <w:r w:rsidR="006B0410">
              <w:t xml:space="preserve">configurable, flexible </w:t>
            </w:r>
            <w:r>
              <w:t>REST API’S</w:t>
            </w:r>
            <w:r w:rsidR="006B0410">
              <w:t xml:space="preserve"> for CAM using </w:t>
            </w:r>
            <w:r w:rsidR="004622D0">
              <w:t>MuleSoft</w:t>
            </w:r>
            <w:r w:rsidR="006B0410">
              <w:t xml:space="preserve"> Integration framework for various data consumers.</w:t>
            </w:r>
            <w:r w:rsidR="002F0E15">
              <w:t xml:space="preserve"> API developed Client wise requirement different way like schedule based and </w:t>
            </w:r>
            <w:r w:rsidR="00C03F85">
              <w:t>event-based</w:t>
            </w:r>
            <w:r w:rsidR="002F0E15">
              <w:t xml:space="preserve"> messages sent over MQ.</w:t>
            </w:r>
          </w:p>
          <w:p w14:paraId="27468901" w14:textId="0614513B" w:rsidR="002F0E15" w:rsidRDefault="002F0E15" w:rsidP="007E59B8"/>
          <w:p w14:paraId="547CEED8" w14:textId="77777777" w:rsidR="002E4140" w:rsidRDefault="002E4140" w:rsidP="007E59B8"/>
          <w:p w14:paraId="59D66CDE" w14:textId="5FECA33C" w:rsidR="003F47D0" w:rsidRPr="007E3DA2" w:rsidRDefault="006B0410" w:rsidP="007E3DA2">
            <w:pPr>
              <w:pStyle w:val="Heading2"/>
            </w:pPr>
            <w:r>
              <w:lastRenderedPageBreak/>
              <w:t>Software engineer</w:t>
            </w:r>
            <w:r w:rsidR="003F47D0" w:rsidRPr="00293282">
              <w:t xml:space="preserve">, </w:t>
            </w:r>
            <w:r w:rsidRPr="006B0410">
              <w:t>Capgemini</w:t>
            </w:r>
            <w:r>
              <w:t xml:space="preserve"> India</w:t>
            </w:r>
            <w:r w:rsidRPr="006B0410">
              <w:t>, Airoli, Mumbai</w:t>
            </w:r>
          </w:p>
          <w:p w14:paraId="4F87FE97" w14:textId="1218E3FC" w:rsidR="006B0410" w:rsidRDefault="006B0410" w:rsidP="003F47D0">
            <w:pPr>
              <w:rPr>
                <w:rFonts w:asciiTheme="majorHAnsi" w:eastAsiaTheme="majorEastAsia" w:hAnsiTheme="majorHAnsi" w:cstheme="majorBidi"/>
                <w:bCs/>
                <w14:ligatures w14:val="standardContextual"/>
              </w:rPr>
            </w:pPr>
            <w:r w:rsidRPr="006B0410">
              <w:rPr>
                <w:rFonts w:asciiTheme="majorHAnsi" w:eastAsiaTheme="majorEastAsia" w:hAnsiTheme="majorHAnsi" w:cstheme="majorBidi"/>
                <w:bCs/>
                <w14:ligatures w14:val="standardContextual"/>
              </w:rPr>
              <w:t>DEC 2013  - MAY 2017</w:t>
            </w:r>
          </w:p>
          <w:p w14:paraId="5FEEFEA8" w14:textId="5A886859" w:rsidR="009A5558" w:rsidRDefault="009A5558" w:rsidP="003F47D0">
            <w:pPr>
              <w:rPr>
                <w:rFonts w:asciiTheme="majorHAnsi" w:eastAsiaTheme="majorEastAsia" w:hAnsiTheme="majorHAnsi" w:cstheme="majorBidi"/>
                <w:bCs/>
                <w14:ligatures w14:val="standardContextual"/>
              </w:rPr>
            </w:pPr>
            <w:r w:rsidRPr="005944FC">
              <w:rPr>
                <w:rFonts w:asciiTheme="majorHAnsi" w:eastAsiaTheme="majorEastAsia" w:hAnsiTheme="majorHAnsi" w:cstheme="majorBidi"/>
                <w:b/>
                <w:bCs/>
                <w14:ligatures w14:val="standardContextual"/>
              </w:rPr>
              <w:t>Role :</w:t>
            </w:r>
            <w:r>
              <w:rPr>
                <w:rFonts w:asciiTheme="majorHAnsi" w:eastAsiaTheme="majorEastAsia" w:hAnsiTheme="majorHAnsi" w:cstheme="majorBidi"/>
                <w:bCs/>
                <w14:ligatures w14:val="standardContextual"/>
              </w:rPr>
              <w:t xml:space="preserve"> Developer</w:t>
            </w:r>
          </w:p>
          <w:p w14:paraId="42481298" w14:textId="3E17FA7F" w:rsidR="003F47D0" w:rsidRDefault="009A5558" w:rsidP="009A5558">
            <w:r w:rsidRPr="005944FC">
              <w:rPr>
                <w:b/>
              </w:rPr>
              <w:t>Client :</w:t>
            </w:r>
            <w:r>
              <w:t xml:space="preserve"> Guardian Life Insurance of America.</w:t>
            </w:r>
          </w:p>
          <w:p w14:paraId="0A6A1E32" w14:textId="77777777" w:rsidR="009A5558" w:rsidRDefault="009A5558" w:rsidP="009A5558">
            <w:r>
              <w:t>The Guardian Life Insurance Company of America is one of the largest mutual life insurance companies in the United States.</w:t>
            </w:r>
          </w:p>
          <w:p w14:paraId="24151039" w14:textId="77777777" w:rsidR="009A5558" w:rsidRPr="005944FC" w:rsidRDefault="009A5558" w:rsidP="009A5558">
            <w:pPr>
              <w:rPr>
                <w:b/>
              </w:rPr>
            </w:pPr>
            <w:r w:rsidRPr="005944FC">
              <w:rPr>
                <w:b/>
              </w:rPr>
              <w:t>Project : STP(Straight Through Processing).</w:t>
            </w:r>
          </w:p>
          <w:p w14:paraId="23FC4F3D" w14:textId="5802C1AE" w:rsidR="00761DBA" w:rsidRDefault="009A5558" w:rsidP="009A5558">
            <w:r>
              <w:t>•STP is an application based on Accenture Life Insurance Platform(ALIP) for issue Insurance Policies like Single Life/</w:t>
            </w:r>
            <w:proofErr w:type="spellStart"/>
            <w:r>
              <w:t>Multilfe</w:t>
            </w:r>
            <w:proofErr w:type="spellEnd"/>
            <w:r>
              <w:t>, Term Insurance, Group Insurance etc.</w:t>
            </w:r>
          </w:p>
          <w:p w14:paraId="6EF93D76" w14:textId="632D826B" w:rsidR="009A5558" w:rsidRDefault="009A5558" w:rsidP="009A5558">
            <w:r>
              <w:t>•It has different functional modules which performs different business actions.</w:t>
            </w:r>
          </w:p>
          <w:p w14:paraId="6AB7CDBA" w14:textId="63F12866" w:rsidR="009A5558" w:rsidRDefault="009A5558" w:rsidP="009A5558">
            <w:r>
              <w:t>•Getting data from customers and perform business validations.</w:t>
            </w:r>
          </w:p>
          <w:p w14:paraId="285C4E22" w14:textId="35A7AF9D" w:rsidR="009A5558" w:rsidRDefault="009A5558" w:rsidP="009A5558">
            <w:r>
              <w:t>•Ordering required reports like Urine, HIV, Medical Prescriptions, Driving history reports to the vendors.</w:t>
            </w:r>
            <w:r>
              <w:tab/>
            </w:r>
          </w:p>
          <w:p w14:paraId="38F19DA6" w14:textId="7D08FCB6" w:rsidR="009A5558" w:rsidRDefault="009A5558" w:rsidP="009A5558">
            <w:r>
              <w:t>•Underwriting approval and validating and issue of policy.</w:t>
            </w:r>
          </w:p>
          <w:p w14:paraId="024EF82B" w14:textId="334AE3C5" w:rsidR="007B6465" w:rsidRDefault="007B6465" w:rsidP="007B6465">
            <w:r w:rsidRPr="007B6465">
              <w:rPr>
                <w:b/>
              </w:rPr>
              <w:t>Technologies Used :</w:t>
            </w:r>
            <w:r>
              <w:t xml:space="preserve"> on Accenture Life Insurance Platform(ALIP), Java,J2EE,XML,REST,Oracle, ReactJS.</w:t>
            </w:r>
          </w:p>
          <w:p w14:paraId="2A932A37" w14:textId="3EAFF26A" w:rsidR="007B6465" w:rsidRDefault="005944FC" w:rsidP="007B6465">
            <w:r w:rsidRPr="005944FC">
              <w:rPr>
                <w:b/>
              </w:rPr>
              <w:t>Work</w:t>
            </w:r>
            <w:r w:rsidR="007B6465" w:rsidRPr="005944FC">
              <w:rPr>
                <w:b/>
              </w:rPr>
              <w:t xml:space="preserve"> :</w:t>
            </w:r>
            <w:r w:rsidR="007B6465">
              <w:t xml:space="preserve"> Communicator Platform developed using REST web services and request response in XML format.</w:t>
            </w:r>
          </w:p>
          <w:p w14:paraId="6AC75A58" w14:textId="77777777" w:rsidR="007B6465" w:rsidRDefault="007B6465" w:rsidP="007B6465">
            <w:r>
              <w:t xml:space="preserve">Developed a grand central platform from where system can communicate with external system for its request and response data. From this grant central system STP can put the request xml and grand central system forward that request to various data vendors Medical, Rx, Motor vehicle </w:t>
            </w:r>
            <w:proofErr w:type="spellStart"/>
            <w:r>
              <w:t>etc</w:t>
            </w:r>
            <w:proofErr w:type="spellEnd"/>
            <w:r>
              <w:t xml:space="preserve"> and get response xml which is then read by STP.</w:t>
            </w:r>
          </w:p>
          <w:p w14:paraId="54F1E812" w14:textId="5B10DD5F" w:rsidR="007B6465" w:rsidRDefault="007B6465" w:rsidP="007B6465">
            <w:r>
              <w:t xml:space="preserve">Vendors involved like </w:t>
            </w:r>
            <w:proofErr w:type="spellStart"/>
            <w:r>
              <w:t>LabOne</w:t>
            </w:r>
            <w:proofErr w:type="spellEnd"/>
            <w:r>
              <w:t xml:space="preserve">, </w:t>
            </w:r>
            <w:proofErr w:type="spellStart"/>
            <w:r>
              <w:t>ExamOne</w:t>
            </w:r>
            <w:proofErr w:type="spellEnd"/>
            <w:r>
              <w:t xml:space="preserve">, and </w:t>
            </w:r>
            <w:proofErr w:type="spellStart"/>
            <w:r>
              <w:t>milliman</w:t>
            </w:r>
            <w:proofErr w:type="spellEnd"/>
            <w:r>
              <w:t>, driving license.</w:t>
            </w:r>
          </w:p>
          <w:p w14:paraId="60254D71" w14:textId="0F207C25" w:rsidR="009A5558" w:rsidRDefault="009A5558" w:rsidP="009A5558"/>
          <w:p w14:paraId="6C475E9F" w14:textId="0905E909" w:rsidR="00C03F85" w:rsidRDefault="00C03F85" w:rsidP="009A5558"/>
          <w:p w14:paraId="42C9A7B4" w14:textId="4D338F63" w:rsidR="00C03F85" w:rsidRDefault="00C03F85" w:rsidP="009A5558"/>
          <w:p w14:paraId="4E10B17D" w14:textId="7175F128" w:rsidR="00C03F85" w:rsidRDefault="00C03F85" w:rsidP="009A5558"/>
          <w:p w14:paraId="54B1892F" w14:textId="39E8C171" w:rsidR="00C03F85" w:rsidRDefault="00C03F85" w:rsidP="009A5558"/>
          <w:p w14:paraId="3151DF13" w14:textId="77777777" w:rsidR="00C03F85" w:rsidRPr="00293282" w:rsidRDefault="00C03F85" w:rsidP="009A5558"/>
          <w:p w14:paraId="61FE2C68" w14:textId="20CE03A8" w:rsidR="003F47D0" w:rsidRPr="00293282" w:rsidRDefault="002B6517" w:rsidP="003F47D0">
            <w:pPr>
              <w:pStyle w:val="Heading2"/>
            </w:pPr>
            <w:r>
              <w:lastRenderedPageBreak/>
              <w:t>Software engineer</w:t>
            </w:r>
            <w:r w:rsidR="003F47D0" w:rsidRPr="00293282">
              <w:t xml:space="preserve">, </w:t>
            </w:r>
            <w:r w:rsidRPr="002B6517">
              <w:t>Herald Logic Pvt Ltd, Powai, Andheri, Mumbai</w:t>
            </w:r>
          </w:p>
          <w:p w14:paraId="6EFA6DCA" w14:textId="7186643C" w:rsidR="003F47D0" w:rsidRPr="00293282" w:rsidRDefault="002B6517" w:rsidP="00293282">
            <w:pPr>
              <w:pStyle w:val="Heading3"/>
            </w:pPr>
            <w:r w:rsidRPr="002B6517">
              <w:t>JUNE 2011 - OCT 2013</w:t>
            </w:r>
          </w:p>
          <w:p w14:paraId="710AAD35" w14:textId="38C011EB" w:rsidR="002B6517" w:rsidRDefault="002B6517" w:rsidP="002B6517">
            <w:r w:rsidRPr="00877FEB">
              <w:rPr>
                <w:b/>
              </w:rPr>
              <w:t>Client :</w:t>
            </w:r>
            <w:r>
              <w:t xml:space="preserve"> </w:t>
            </w:r>
            <w:r w:rsidRPr="00877FEB">
              <w:rPr>
                <w:b/>
              </w:rPr>
              <w:t>L &amp; T Finance and holdings</w:t>
            </w:r>
            <w:r>
              <w:t xml:space="preserve"> – Anytime Anywhere Loan Processing.</w:t>
            </w:r>
          </w:p>
          <w:p w14:paraId="41A3C6F0" w14:textId="5C19D927" w:rsidR="002B6517" w:rsidRDefault="002B6517" w:rsidP="002B6517">
            <w:r>
              <w:t>L&amp;T Finance Holding</w:t>
            </w:r>
            <w:r w:rsidR="00877FEB">
              <w:t xml:space="preserve"> NSE/BSE Listed Company</w:t>
            </w:r>
            <w:r>
              <w:t xml:space="preserve"> the non-banking finance company of the engineering major Larsen &amp; Toubro.</w:t>
            </w:r>
          </w:p>
          <w:p w14:paraId="4313B955" w14:textId="77777777" w:rsidR="002B6517" w:rsidRDefault="002B6517" w:rsidP="002B6517">
            <w:r w:rsidRPr="00877FEB">
              <w:rPr>
                <w:b/>
              </w:rPr>
              <w:t>Project :</w:t>
            </w:r>
            <w:r>
              <w:t xml:space="preserve"> Anytime Anywhere Loan Processing (AALP).</w:t>
            </w:r>
          </w:p>
          <w:p w14:paraId="66B9CB0B" w14:textId="77777777" w:rsidR="002B6517" w:rsidRDefault="002B6517" w:rsidP="002B6517">
            <w:r>
              <w:t xml:space="preserve">AALP system is to provide vehicle loan and microfinance to the rural areas based on asset valuation.  Includes modules like Master Data management, Quick Data Entry, Field Investigation, </w:t>
            </w:r>
            <w:proofErr w:type="spellStart"/>
            <w:r>
              <w:t>AutoScreener</w:t>
            </w:r>
            <w:proofErr w:type="spellEnd"/>
            <w:r>
              <w:t xml:space="preserve">, </w:t>
            </w:r>
            <w:proofErr w:type="spellStart"/>
            <w:r>
              <w:t>LoanApp</w:t>
            </w:r>
            <w:proofErr w:type="spellEnd"/>
            <w:r>
              <w:t>.</w:t>
            </w:r>
          </w:p>
          <w:p w14:paraId="00AF44AF" w14:textId="77777777" w:rsidR="002B6517" w:rsidRDefault="002B6517" w:rsidP="002B6517">
            <w:r>
              <w:t>-Flow is to override the Manual process and captures the data in the system for quick decisions on Loan Approval</w:t>
            </w:r>
          </w:p>
          <w:p w14:paraId="5EEA9F53" w14:textId="1302F545" w:rsidR="002B6517" w:rsidRDefault="002B6517" w:rsidP="002B6517">
            <w:r w:rsidRPr="008C6F0A">
              <w:rPr>
                <w:b/>
              </w:rPr>
              <w:t>Technologies Used:</w:t>
            </w:r>
            <w:r>
              <w:t xml:space="preserve"> Company's Proprietary platform and rule engine called </w:t>
            </w:r>
            <w:proofErr w:type="spellStart"/>
            <w:r>
              <w:t>IntelliRADAR</w:t>
            </w:r>
            <w:proofErr w:type="spellEnd"/>
            <w:r>
              <w:t>® Sales and Channel Management Software (Platform) based on Java,J2EE</w:t>
            </w:r>
            <w:r w:rsidR="00192FFA">
              <w:t xml:space="preserve"> and Spring</w:t>
            </w:r>
            <w:r>
              <w:t xml:space="preserve"> and Oracle database.</w:t>
            </w:r>
          </w:p>
          <w:p w14:paraId="69EF245E" w14:textId="77777777" w:rsidR="002B6517" w:rsidRDefault="002B6517" w:rsidP="002B6517"/>
          <w:p w14:paraId="23E23332" w14:textId="77777777" w:rsidR="00192FFA" w:rsidRDefault="002B6517" w:rsidP="00192FFA">
            <w:r w:rsidRPr="008C6F0A">
              <w:rPr>
                <w:b/>
              </w:rPr>
              <w:t>Role :</w:t>
            </w:r>
            <w:r>
              <w:t xml:space="preserve"> Development in Master Data management which acts as core data repository for system.  Requirement gathering.</w:t>
            </w:r>
          </w:p>
          <w:p w14:paraId="37D2D15E" w14:textId="07E97375" w:rsidR="008C6F0A" w:rsidRPr="00293282" w:rsidRDefault="008C6F0A" w:rsidP="008C6F0A">
            <w:pPr>
              <w:pStyle w:val="Heading2"/>
            </w:pPr>
            <w:r>
              <w:t>Software engineer</w:t>
            </w:r>
            <w:r w:rsidRPr="00293282">
              <w:t xml:space="preserve">, </w:t>
            </w:r>
            <w:r w:rsidRPr="008C6F0A">
              <w:t>Tricom India Limited, Andheri, Mumbai</w:t>
            </w:r>
          </w:p>
          <w:p w14:paraId="22A04D2A" w14:textId="77777777" w:rsidR="008C6F0A" w:rsidRDefault="008C6F0A" w:rsidP="008C6F0A">
            <w:pPr>
              <w:rPr>
                <w:rFonts w:asciiTheme="majorHAnsi" w:eastAsiaTheme="majorEastAsia" w:hAnsiTheme="majorHAnsi" w:cstheme="majorBidi"/>
                <w:bCs/>
                <w14:ligatures w14:val="standardContextual"/>
              </w:rPr>
            </w:pPr>
            <w:r w:rsidRPr="008C6F0A">
              <w:rPr>
                <w:rFonts w:asciiTheme="majorHAnsi" w:eastAsiaTheme="majorEastAsia" w:hAnsiTheme="majorHAnsi" w:cstheme="majorBidi"/>
                <w:bCs/>
                <w14:ligatures w14:val="standardContextual"/>
              </w:rPr>
              <w:t>MARCH 2011 - JUNE 2012</w:t>
            </w:r>
          </w:p>
          <w:p w14:paraId="2D1659B8" w14:textId="7D5813CB" w:rsidR="008C6F0A" w:rsidRDefault="008C6F0A" w:rsidP="00F0644D">
            <w:r w:rsidRPr="00877FEB">
              <w:rPr>
                <w:b/>
              </w:rPr>
              <w:t>Client :</w:t>
            </w:r>
            <w:r>
              <w:t xml:space="preserve"> </w:t>
            </w:r>
            <w:r w:rsidR="00AE5307" w:rsidRPr="00AE5307">
              <w:rPr>
                <w:b/>
              </w:rPr>
              <w:t>The Landmark Group Dubai.</w:t>
            </w:r>
            <w:r>
              <w:t xml:space="preserve"> – </w:t>
            </w:r>
            <w:r w:rsidR="00F0644D">
              <w:t>Major Retail</w:t>
            </w:r>
            <w:r w:rsidR="00E21C2C">
              <w:t xml:space="preserve"> chain</w:t>
            </w:r>
            <w:r w:rsidR="00BA0DEB">
              <w:t xml:space="preserve"> in Middle East.</w:t>
            </w:r>
          </w:p>
          <w:p w14:paraId="425393F5" w14:textId="5C37DF4A" w:rsidR="008C6F0A" w:rsidRDefault="008C6F0A" w:rsidP="008C6F0A">
            <w:r w:rsidRPr="00877FEB">
              <w:rPr>
                <w:b/>
              </w:rPr>
              <w:t>Project :</w:t>
            </w:r>
            <w:r>
              <w:t xml:space="preserve"> </w:t>
            </w:r>
            <w:r w:rsidR="00AE5307" w:rsidRPr="00AE5307">
              <w:t xml:space="preserve">Website </w:t>
            </w:r>
            <w:r w:rsidR="00AE5307" w:rsidRPr="00BA0DEB">
              <w:rPr>
                <w:b/>
              </w:rPr>
              <w:t>shukranrewards.com</w:t>
            </w:r>
            <w:r w:rsidR="00AE5307" w:rsidRPr="00AE5307">
              <w:t xml:space="preserve"> is loyalty program which maintain user purchase transactions and points credited on every purchase and Landmark group outlets. Earn points by shopping redeem them for rewards.</w:t>
            </w:r>
          </w:p>
          <w:p w14:paraId="4D68D77C" w14:textId="40572D64" w:rsidR="008C6F0A" w:rsidRDefault="008C6F0A" w:rsidP="008C6F0A">
            <w:r w:rsidRPr="008C6F0A">
              <w:rPr>
                <w:b/>
              </w:rPr>
              <w:t>Technologies Used:</w:t>
            </w:r>
            <w:r>
              <w:t xml:space="preserve"> </w:t>
            </w:r>
            <w:r w:rsidR="00AE5307">
              <w:t>Spring</w:t>
            </w:r>
            <w:r w:rsidR="00AE5307" w:rsidRPr="00AE5307">
              <w:t xml:space="preserve"> </w:t>
            </w:r>
            <w:proofErr w:type="spellStart"/>
            <w:r w:rsidR="00AE5307">
              <w:t>MVC</w:t>
            </w:r>
            <w:r w:rsidR="00AE5307" w:rsidRPr="00AE5307">
              <w:t>,</w:t>
            </w:r>
            <w:r w:rsidR="00AE5307">
              <w:t>Spring</w:t>
            </w:r>
            <w:proofErr w:type="spellEnd"/>
            <w:r w:rsidR="00AE5307">
              <w:t xml:space="preserve"> REST,</w:t>
            </w:r>
            <w:r w:rsidR="00AE5307" w:rsidRPr="00AE5307">
              <w:t xml:space="preserve"> JBoss Application Server, MySQL database</w:t>
            </w:r>
            <w:r w:rsidR="00AE5307">
              <w:t xml:space="preserve">, </w:t>
            </w:r>
            <w:proofErr w:type="spellStart"/>
            <w:r w:rsidR="00AE5307">
              <w:t>Redhat</w:t>
            </w:r>
            <w:proofErr w:type="spellEnd"/>
            <w:r w:rsidR="00AE5307">
              <w:t xml:space="preserve"> Linux.</w:t>
            </w:r>
          </w:p>
          <w:p w14:paraId="1852E0B0" w14:textId="6291AFEB" w:rsidR="008C6F0A" w:rsidRPr="00293282" w:rsidRDefault="008C6F0A" w:rsidP="008C6F0A">
            <w:r w:rsidRPr="008C6F0A">
              <w:rPr>
                <w:b/>
              </w:rPr>
              <w:t>Role :</w:t>
            </w:r>
            <w:r>
              <w:t xml:space="preserve"> </w:t>
            </w:r>
            <w:r w:rsidR="00F01091" w:rsidRPr="00F01091">
              <w:t xml:space="preserve">Developed  i18n support for Arabic language using </w:t>
            </w:r>
            <w:r w:rsidR="00F01091">
              <w:t>Spring framework by configuration local</w:t>
            </w:r>
            <w:r w:rsidR="00F01091" w:rsidRPr="00F01091">
              <w:t xml:space="preserve"> properties files.</w:t>
            </w:r>
          </w:p>
        </w:tc>
      </w:tr>
      <w:tr w:rsidR="009B4D16" w:rsidRPr="00293282" w14:paraId="0F4E56A0" w14:textId="77777777" w:rsidTr="001E7033">
        <w:tc>
          <w:tcPr>
            <w:tcW w:w="1915" w:type="dxa"/>
          </w:tcPr>
          <w:p w14:paraId="2CDA8375" w14:textId="77777777" w:rsidR="009B4D16" w:rsidRPr="00293282" w:rsidRDefault="0023759B" w:rsidP="00C70F03">
            <w:pPr>
              <w:pStyle w:val="Heading1"/>
            </w:pPr>
            <w:sdt>
              <w:sdtPr>
                <w:alias w:val="Education:"/>
                <w:tag w:val="Education:"/>
                <w:id w:val="-1343390206"/>
                <w:placeholder>
                  <w:docPart w:val="E8F12E96F2244C899C91EF864400E539"/>
                </w:placeholder>
                <w:temporary/>
                <w:showingPlcHdr/>
                <w15:appearance w15:val="hidden"/>
              </w:sdtPr>
              <w:sdtEndPr/>
              <w:sdtContent>
                <w:r w:rsidR="00C70F03" w:rsidRPr="00293282">
                  <w:t>Education</w:t>
                </w:r>
              </w:sdtContent>
            </w:sdt>
          </w:p>
        </w:tc>
        <w:tc>
          <w:tcPr>
            <w:tcW w:w="7830" w:type="dxa"/>
            <w:tcMar>
              <w:left w:w="274" w:type="dxa"/>
            </w:tcMar>
          </w:tcPr>
          <w:p w14:paraId="410FF9A6" w14:textId="72F4C832" w:rsidR="00F20150" w:rsidRDefault="00F20150" w:rsidP="00F20150">
            <w:r w:rsidRPr="00F20150">
              <w:rPr>
                <w:rFonts w:asciiTheme="majorHAnsi" w:eastAsiaTheme="majorEastAsia" w:hAnsiTheme="majorHAnsi" w:cstheme="majorBidi"/>
                <w:b/>
                <w:bCs/>
                <w:caps/>
                <w:color w:val="404040" w:themeColor="text1" w:themeTint="BF"/>
                <w14:ligatures w14:val="standardContextual"/>
              </w:rPr>
              <w:t>Tom Patrick Institute of Computer and Information Technology, Aurangabad</w:t>
            </w:r>
          </w:p>
          <w:p w14:paraId="3E2E3FB2" w14:textId="3013CC45" w:rsidR="003F47D0" w:rsidRPr="00293282" w:rsidRDefault="00F20150" w:rsidP="00F20150">
            <w:r>
              <w:t>MASTER OF COMPUTER APPLICATIONS with 65 %, 2010</w:t>
            </w:r>
          </w:p>
        </w:tc>
      </w:tr>
    </w:tbl>
    <w:p w14:paraId="4B5DEC20" w14:textId="501BDCF0" w:rsidR="00051925" w:rsidRDefault="00051925" w:rsidP="000A0D31"/>
    <w:p w14:paraId="171E752F" w14:textId="736A6654" w:rsidR="008F11E2" w:rsidRPr="00051925" w:rsidRDefault="00051925" w:rsidP="00051925">
      <w:pPr>
        <w:tabs>
          <w:tab w:val="left" w:pos="8880"/>
        </w:tabs>
      </w:pPr>
      <w:bookmarkStart w:id="0" w:name="_GoBack"/>
      <w:bookmarkEnd w:id="0"/>
      <w:r>
        <w:tab/>
      </w:r>
    </w:p>
    <w:sectPr w:rsidR="008F11E2" w:rsidRPr="00051925" w:rsidSect="00832DC2">
      <w:footerReference w:type="default" r:id="rId11"/>
      <w:pgSz w:w="12240" w:h="15840" w:code="1"/>
      <w:pgMar w:top="1080" w:right="1080" w:bottom="1080" w:left="1080" w:header="288"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F333" w14:textId="77777777" w:rsidR="0023759B" w:rsidRDefault="0023759B">
      <w:pPr>
        <w:spacing w:after="0" w:line="240" w:lineRule="auto"/>
      </w:pPr>
      <w:r>
        <w:separator/>
      </w:r>
    </w:p>
    <w:p w14:paraId="4767B436" w14:textId="77777777" w:rsidR="0023759B" w:rsidRDefault="0023759B"/>
    <w:p w14:paraId="70794D70" w14:textId="77777777" w:rsidR="0023759B" w:rsidRDefault="0023759B"/>
  </w:endnote>
  <w:endnote w:type="continuationSeparator" w:id="0">
    <w:p w14:paraId="2D0CC483" w14:textId="77777777" w:rsidR="0023759B" w:rsidRDefault="0023759B">
      <w:pPr>
        <w:spacing w:after="0" w:line="240" w:lineRule="auto"/>
      </w:pPr>
      <w:r>
        <w:continuationSeparator/>
      </w:r>
    </w:p>
    <w:p w14:paraId="5DDBA922" w14:textId="77777777" w:rsidR="0023759B" w:rsidRDefault="0023759B"/>
    <w:p w14:paraId="4EF46B7F" w14:textId="77777777" w:rsidR="0023759B" w:rsidRDefault="00237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esumeTable"/>
      <w:tblW w:w="5000" w:type="pct"/>
      <w:tblBorders>
        <w:top w:val="single" w:sz="4" w:space="0" w:color="2E74B5" w:themeColor="accent1" w:themeShade="BF"/>
        <w:bottom w:val="none" w:sz="0" w:space="0" w:color="auto"/>
        <w:insideH w:val="none" w:sz="0" w:space="0" w:color="auto"/>
      </w:tblBorders>
      <w:tblLook w:val="04A0" w:firstRow="1" w:lastRow="0" w:firstColumn="1" w:lastColumn="0" w:noHBand="0" w:noVBand="1"/>
      <w:tblDescription w:val="Footer layout table"/>
    </w:tblPr>
    <w:tblGrid>
      <w:gridCol w:w="3240"/>
      <w:gridCol w:w="6840"/>
    </w:tblGrid>
    <w:tr w:rsidR="00320CAE" w14:paraId="4B8C725A" w14:textId="77777777" w:rsidTr="001E7033">
      <w:tc>
        <w:tcPr>
          <w:tcW w:w="3240" w:type="dxa"/>
        </w:tcPr>
        <w:p w14:paraId="765C7636" w14:textId="77777777" w:rsidR="00320CAE" w:rsidRDefault="00320CAE" w:rsidP="00F6090A">
          <w:pPr>
            <w:pStyle w:val="Footer"/>
          </w:pPr>
          <w:r w:rsidRPr="008F11E2">
            <w:t xml:space="preserve">Page </w:t>
          </w:r>
          <w:r w:rsidRPr="008F11E2">
            <w:fldChar w:fldCharType="begin"/>
          </w:r>
          <w:r w:rsidRPr="008F11E2">
            <w:instrText xml:space="preserve"> PAGE </w:instrText>
          </w:r>
          <w:r w:rsidRPr="008F11E2">
            <w:fldChar w:fldCharType="separate"/>
          </w:r>
          <w:r>
            <w:rPr>
              <w:noProof/>
            </w:rPr>
            <w:t>2</w:t>
          </w:r>
          <w:r w:rsidRPr="008F11E2">
            <w:fldChar w:fldCharType="end"/>
          </w:r>
        </w:p>
      </w:tc>
      <w:tc>
        <w:tcPr>
          <w:tcW w:w="6840" w:type="dxa"/>
        </w:tcPr>
        <w:p w14:paraId="542FDF0A" w14:textId="20190F71" w:rsidR="00320CAE" w:rsidRDefault="0023759B" w:rsidP="001E7033">
          <w:pPr>
            <w:pStyle w:val="Footer-RightAlign"/>
          </w:pPr>
          <w:sdt>
            <w:sdtPr>
              <w:alias w:val="Enter Your Name:"/>
              <w:tag w:val="Enter Your Name:"/>
              <w:id w:val="1942648725"/>
              <w:placeholder>
                <w:docPart w:val="477B7BA4462B4B2C94506734CA22510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890B87">
                <w:t>Shivaji Tejankar</w:t>
              </w:r>
            </w:sdtContent>
          </w:sdt>
        </w:p>
      </w:tc>
    </w:tr>
  </w:tbl>
  <w:p w14:paraId="660BB9DD" w14:textId="77777777" w:rsidR="00320CAE" w:rsidRDefault="00320CAE"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075A0" w14:textId="77777777" w:rsidR="0023759B" w:rsidRDefault="0023759B">
      <w:pPr>
        <w:spacing w:after="0" w:line="240" w:lineRule="auto"/>
      </w:pPr>
      <w:r>
        <w:separator/>
      </w:r>
    </w:p>
    <w:p w14:paraId="1B3D344C" w14:textId="77777777" w:rsidR="0023759B" w:rsidRDefault="0023759B"/>
    <w:p w14:paraId="160C11CB" w14:textId="77777777" w:rsidR="0023759B" w:rsidRDefault="0023759B"/>
  </w:footnote>
  <w:footnote w:type="continuationSeparator" w:id="0">
    <w:p w14:paraId="465D4405" w14:textId="77777777" w:rsidR="0023759B" w:rsidRDefault="0023759B">
      <w:pPr>
        <w:spacing w:after="0" w:line="240" w:lineRule="auto"/>
      </w:pPr>
      <w:r>
        <w:continuationSeparator/>
      </w:r>
    </w:p>
    <w:p w14:paraId="03074079" w14:textId="77777777" w:rsidR="0023759B" w:rsidRDefault="0023759B"/>
    <w:p w14:paraId="48410E77" w14:textId="77777777" w:rsidR="0023759B" w:rsidRDefault="002375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7637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2C"/>
    <w:rsid w:val="00004F39"/>
    <w:rsid w:val="00051925"/>
    <w:rsid w:val="00062CE7"/>
    <w:rsid w:val="00067911"/>
    <w:rsid w:val="00072654"/>
    <w:rsid w:val="000A0D31"/>
    <w:rsid w:val="00182CA5"/>
    <w:rsid w:val="00192FFA"/>
    <w:rsid w:val="001B7A43"/>
    <w:rsid w:val="001E7033"/>
    <w:rsid w:val="001F2802"/>
    <w:rsid w:val="00222946"/>
    <w:rsid w:val="0022794A"/>
    <w:rsid w:val="0023759B"/>
    <w:rsid w:val="0028156A"/>
    <w:rsid w:val="002828A5"/>
    <w:rsid w:val="00293282"/>
    <w:rsid w:val="002B2EA8"/>
    <w:rsid w:val="002B6517"/>
    <w:rsid w:val="002E4140"/>
    <w:rsid w:val="002F0E15"/>
    <w:rsid w:val="00306857"/>
    <w:rsid w:val="00320CAE"/>
    <w:rsid w:val="003341C4"/>
    <w:rsid w:val="00340376"/>
    <w:rsid w:val="00354EC6"/>
    <w:rsid w:val="003F47D0"/>
    <w:rsid w:val="00415C27"/>
    <w:rsid w:val="004363AC"/>
    <w:rsid w:val="004622D0"/>
    <w:rsid w:val="004857EE"/>
    <w:rsid w:val="00486FF2"/>
    <w:rsid w:val="00545EBD"/>
    <w:rsid w:val="0056502C"/>
    <w:rsid w:val="005944FC"/>
    <w:rsid w:val="005B4482"/>
    <w:rsid w:val="006039A6"/>
    <w:rsid w:val="00616E27"/>
    <w:rsid w:val="00681958"/>
    <w:rsid w:val="006B0410"/>
    <w:rsid w:val="006E0C31"/>
    <w:rsid w:val="007344F1"/>
    <w:rsid w:val="00761DBA"/>
    <w:rsid w:val="0076504D"/>
    <w:rsid w:val="00765F52"/>
    <w:rsid w:val="00776552"/>
    <w:rsid w:val="007B6465"/>
    <w:rsid w:val="007E3DA2"/>
    <w:rsid w:val="007E59B8"/>
    <w:rsid w:val="007F70C7"/>
    <w:rsid w:val="00832DC2"/>
    <w:rsid w:val="008362E3"/>
    <w:rsid w:val="00847604"/>
    <w:rsid w:val="00877FEB"/>
    <w:rsid w:val="00884DDC"/>
    <w:rsid w:val="00890B87"/>
    <w:rsid w:val="008C6F0A"/>
    <w:rsid w:val="008F11E2"/>
    <w:rsid w:val="00950444"/>
    <w:rsid w:val="00973159"/>
    <w:rsid w:val="0097602F"/>
    <w:rsid w:val="00986F49"/>
    <w:rsid w:val="009A5558"/>
    <w:rsid w:val="009B4D16"/>
    <w:rsid w:val="009B5D1A"/>
    <w:rsid w:val="009C2979"/>
    <w:rsid w:val="009C4C2A"/>
    <w:rsid w:val="00A401F5"/>
    <w:rsid w:val="00A42251"/>
    <w:rsid w:val="00A71C6F"/>
    <w:rsid w:val="00A82BD3"/>
    <w:rsid w:val="00AB3DA1"/>
    <w:rsid w:val="00AC1BB1"/>
    <w:rsid w:val="00AC5E68"/>
    <w:rsid w:val="00AE5307"/>
    <w:rsid w:val="00AF5F3D"/>
    <w:rsid w:val="00AF6711"/>
    <w:rsid w:val="00B11422"/>
    <w:rsid w:val="00BA0DEB"/>
    <w:rsid w:val="00BD6544"/>
    <w:rsid w:val="00BF3396"/>
    <w:rsid w:val="00C03F85"/>
    <w:rsid w:val="00C06B88"/>
    <w:rsid w:val="00C379BF"/>
    <w:rsid w:val="00C55370"/>
    <w:rsid w:val="00C5794C"/>
    <w:rsid w:val="00C70F03"/>
    <w:rsid w:val="00CA0504"/>
    <w:rsid w:val="00D62B96"/>
    <w:rsid w:val="00E21C2C"/>
    <w:rsid w:val="00E22010"/>
    <w:rsid w:val="00E5345A"/>
    <w:rsid w:val="00E72CD4"/>
    <w:rsid w:val="00EB452E"/>
    <w:rsid w:val="00F00C5F"/>
    <w:rsid w:val="00F01091"/>
    <w:rsid w:val="00F02458"/>
    <w:rsid w:val="00F0644D"/>
    <w:rsid w:val="00F20150"/>
    <w:rsid w:val="00F6090A"/>
    <w:rsid w:val="00F746C8"/>
    <w:rsid w:val="00F84454"/>
    <w:rsid w:val="00FB32B3"/>
    <w:rsid w:val="00FB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8BDB5"/>
  <w15:chartTrackingRefBased/>
  <w15:docId w15:val="{88DE5CDC-2E5F-4734-990F-7C2A14D6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1E703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numPr>
        <w:numId w:val="2"/>
      </w:num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semiHidden/>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styleId="UnresolvedMention">
    <w:name w:val="Unresolved Mention"/>
    <w:basedOn w:val="DefaultParagraphFont"/>
    <w:uiPriority w:val="99"/>
    <w:semiHidden/>
    <w:unhideWhenUsed/>
    <w:rsid w:val="00832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hivaji.tejankar11@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IKA\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C71F05F0A64924881042CF84470697"/>
        <w:category>
          <w:name w:val="General"/>
          <w:gallery w:val="placeholder"/>
        </w:category>
        <w:types>
          <w:type w:val="bbPlcHdr"/>
        </w:types>
        <w:behaviors>
          <w:behavior w:val="content"/>
        </w:behaviors>
        <w:guid w:val="{0FA6559F-B393-4406-B086-8DE9831BC9E3}"/>
      </w:docPartPr>
      <w:docPartBody>
        <w:p w:rsidR="005B699B" w:rsidRDefault="005B699B">
          <w:pPr>
            <w:pStyle w:val="6DC71F05F0A64924881042CF84470697"/>
          </w:pPr>
          <w:r>
            <w:t>Your Name</w:t>
          </w:r>
        </w:p>
      </w:docPartBody>
    </w:docPart>
    <w:docPart>
      <w:docPartPr>
        <w:name w:val="80CE1B8C7C3A43858E93D99276BD1A17"/>
        <w:category>
          <w:name w:val="General"/>
          <w:gallery w:val="placeholder"/>
        </w:category>
        <w:types>
          <w:type w:val="bbPlcHdr"/>
        </w:types>
        <w:behaviors>
          <w:behavior w:val="content"/>
        </w:behaviors>
        <w:guid w:val="{0A20193B-BA05-43E5-B9B0-320B7B8CCC87}"/>
      </w:docPartPr>
      <w:docPartBody>
        <w:p w:rsidR="005B699B" w:rsidRDefault="005B699B">
          <w:pPr>
            <w:pStyle w:val="80CE1B8C7C3A43858E93D99276BD1A17"/>
          </w:pPr>
          <w:r>
            <w:t>Skills &amp; Abilities</w:t>
          </w:r>
        </w:p>
      </w:docPartBody>
    </w:docPart>
    <w:docPart>
      <w:docPartPr>
        <w:name w:val="507910E02CCF44BEBEC57E767348C93C"/>
        <w:category>
          <w:name w:val="General"/>
          <w:gallery w:val="placeholder"/>
        </w:category>
        <w:types>
          <w:type w:val="bbPlcHdr"/>
        </w:types>
        <w:behaviors>
          <w:behavior w:val="content"/>
        </w:behaviors>
        <w:guid w:val="{4D2FF280-C94D-4262-AA62-5391133556B6}"/>
      </w:docPartPr>
      <w:docPartBody>
        <w:p w:rsidR="005B699B" w:rsidRDefault="005B699B">
          <w:pPr>
            <w:pStyle w:val="507910E02CCF44BEBEC57E767348C93C"/>
          </w:pPr>
          <w:r w:rsidRPr="00293282">
            <w:t>Professional Experience</w:t>
          </w:r>
        </w:p>
      </w:docPartBody>
    </w:docPart>
    <w:docPart>
      <w:docPartPr>
        <w:name w:val="E8F12E96F2244C899C91EF864400E539"/>
        <w:category>
          <w:name w:val="General"/>
          <w:gallery w:val="placeholder"/>
        </w:category>
        <w:types>
          <w:type w:val="bbPlcHdr"/>
        </w:types>
        <w:behaviors>
          <w:behavior w:val="content"/>
        </w:behaviors>
        <w:guid w:val="{E7851442-4700-4296-90B6-4D7C75A5AE97}"/>
      </w:docPartPr>
      <w:docPartBody>
        <w:p w:rsidR="005B699B" w:rsidRDefault="005B699B">
          <w:pPr>
            <w:pStyle w:val="E8F12E96F2244C899C91EF864400E539"/>
          </w:pPr>
          <w:r w:rsidRPr="00293282">
            <w:t>Education</w:t>
          </w:r>
        </w:p>
      </w:docPartBody>
    </w:docPart>
    <w:docPart>
      <w:docPartPr>
        <w:name w:val="477B7BA4462B4B2C94506734CA22510B"/>
        <w:category>
          <w:name w:val="General"/>
          <w:gallery w:val="placeholder"/>
        </w:category>
        <w:types>
          <w:type w:val="bbPlcHdr"/>
        </w:types>
        <w:behaviors>
          <w:behavior w:val="content"/>
        </w:behaviors>
        <w:guid w:val="{8498F5B8-501C-43FA-918F-A1B305B38E9F}"/>
      </w:docPartPr>
      <w:docPartBody>
        <w:p w:rsidR="005B699B" w:rsidRDefault="005B699B" w:rsidP="005B699B">
          <w:pPr>
            <w:pStyle w:val="477B7BA4462B4B2C94506734CA22510B"/>
          </w:pPr>
          <w:r>
            <w:t>[Type here]</w:t>
          </w:r>
        </w:p>
      </w:docPartBody>
    </w:docPart>
    <w:docPart>
      <w:docPartPr>
        <w:name w:val="48776115FFE44D2580B18C4C8AB53A6E"/>
        <w:category>
          <w:name w:val="General"/>
          <w:gallery w:val="placeholder"/>
        </w:category>
        <w:types>
          <w:type w:val="bbPlcHdr"/>
        </w:types>
        <w:behaviors>
          <w:behavior w:val="content"/>
        </w:behaviors>
        <w:guid w:val="{E5652BE4-8C2F-4CFC-81D0-718D5FCAC3E3}"/>
      </w:docPartPr>
      <w:docPartBody>
        <w:p w:rsidR="0032689F" w:rsidRDefault="005657B1" w:rsidP="005657B1">
          <w:pPr>
            <w:pStyle w:val="48776115FFE44D2580B18C4C8AB53A6E"/>
          </w:pPr>
          <w:r>
            <w:t>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9B"/>
    <w:rsid w:val="000E2F68"/>
    <w:rsid w:val="002611B0"/>
    <w:rsid w:val="0032689F"/>
    <w:rsid w:val="005657B1"/>
    <w:rsid w:val="005B699B"/>
    <w:rsid w:val="008C7BC5"/>
    <w:rsid w:val="009C3DCE"/>
    <w:rsid w:val="00CC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
    <w:qFormat/>
    <w:rPr>
      <w:color w:val="1F3864" w:themeColor="accent1" w:themeShade="80"/>
    </w:rPr>
  </w:style>
  <w:style w:type="paragraph" w:customStyle="1" w:styleId="11884C20FB7945989DA8FD5D5BBB8489">
    <w:name w:val="11884C20FB7945989DA8FD5D5BBB8489"/>
  </w:style>
  <w:style w:type="paragraph" w:customStyle="1" w:styleId="F6FC0447C58A4A77AADC859A04C69FF2">
    <w:name w:val="F6FC0447C58A4A77AADC859A04C69FF2"/>
  </w:style>
  <w:style w:type="paragraph" w:customStyle="1" w:styleId="6DC71F05F0A64924881042CF84470697">
    <w:name w:val="6DC71F05F0A64924881042CF84470697"/>
  </w:style>
  <w:style w:type="paragraph" w:customStyle="1" w:styleId="4746C7911E674F0193664976A402856F">
    <w:name w:val="4746C7911E674F0193664976A402856F"/>
  </w:style>
  <w:style w:type="paragraph" w:customStyle="1" w:styleId="B3B7FD8399A448D3AD1FCB916CAC8BD7">
    <w:name w:val="B3B7FD8399A448D3AD1FCB916CAC8BD7"/>
  </w:style>
  <w:style w:type="paragraph" w:customStyle="1" w:styleId="80CE1B8C7C3A43858E93D99276BD1A17">
    <w:name w:val="80CE1B8C7C3A43858E93D99276BD1A17"/>
  </w:style>
  <w:style w:type="paragraph" w:customStyle="1" w:styleId="451E4B1F64214DF7B001EB70660DC676">
    <w:name w:val="451E4B1F64214DF7B001EB70660DC676"/>
  </w:style>
  <w:style w:type="paragraph" w:customStyle="1" w:styleId="D5D4C81D362C4E6C9E60F58AF13D87F5">
    <w:name w:val="D5D4C81D362C4E6C9E60F58AF13D87F5"/>
  </w:style>
  <w:style w:type="paragraph" w:customStyle="1" w:styleId="F3B21C916D164815BDC420DFB0D5D4D9">
    <w:name w:val="F3B21C916D164815BDC420DFB0D5D4D9"/>
  </w:style>
  <w:style w:type="paragraph" w:customStyle="1" w:styleId="507910E02CCF44BEBEC57E767348C93C">
    <w:name w:val="507910E02CCF44BEBEC57E767348C93C"/>
  </w:style>
  <w:style w:type="paragraph" w:customStyle="1" w:styleId="7FF7FA57C105452880B298B4BA2015D7">
    <w:name w:val="7FF7FA57C105452880B298B4BA2015D7"/>
  </w:style>
  <w:style w:type="paragraph" w:customStyle="1" w:styleId="702CA546423B4D86A8E07ABC2431B5A6">
    <w:name w:val="702CA546423B4D86A8E07ABC2431B5A6"/>
  </w:style>
  <w:style w:type="paragraph" w:customStyle="1" w:styleId="31809D998F5A4E1C8641FE4D35864770">
    <w:name w:val="31809D998F5A4E1C8641FE4D35864770"/>
  </w:style>
  <w:style w:type="paragraph" w:customStyle="1" w:styleId="D8CB7CDC5C4148409E1CFB2B17C352D6">
    <w:name w:val="D8CB7CDC5C4148409E1CFB2B17C352D6"/>
  </w:style>
  <w:style w:type="paragraph" w:customStyle="1" w:styleId="14580A4EA6BA42B98840EB0D04681039">
    <w:name w:val="14580A4EA6BA42B98840EB0D04681039"/>
  </w:style>
  <w:style w:type="paragraph" w:customStyle="1" w:styleId="9F575F0C844A48C7855A11B0AF73507E">
    <w:name w:val="9F575F0C844A48C7855A11B0AF73507E"/>
  </w:style>
  <w:style w:type="paragraph" w:customStyle="1" w:styleId="B0EFD6BE51E145C5B4D3631F5DBB254F">
    <w:name w:val="B0EFD6BE51E145C5B4D3631F5DBB254F"/>
  </w:style>
  <w:style w:type="paragraph" w:customStyle="1" w:styleId="43EBC144EE2548C3B8C19FACAF27539C">
    <w:name w:val="43EBC144EE2548C3B8C19FACAF27539C"/>
  </w:style>
  <w:style w:type="paragraph" w:customStyle="1" w:styleId="A0A087235D3E44CDAA6FCF18F63F650F">
    <w:name w:val="A0A087235D3E44CDAA6FCF18F63F650F"/>
  </w:style>
  <w:style w:type="paragraph" w:customStyle="1" w:styleId="77EB4DC714E1417C869D5454957BEC87">
    <w:name w:val="77EB4DC714E1417C869D5454957BEC87"/>
  </w:style>
  <w:style w:type="paragraph" w:customStyle="1" w:styleId="BDBDFCCB56CC46A795B7E7210C855B68">
    <w:name w:val="BDBDFCCB56CC46A795B7E7210C855B68"/>
  </w:style>
  <w:style w:type="paragraph" w:customStyle="1" w:styleId="8CE9E3406C7F45CB8BD686A4A859BBC5">
    <w:name w:val="8CE9E3406C7F45CB8BD686A4A859BBC5"/>
  </w:style>
  <w:style w:type="paragraph" w:customStyle="1" w:styleId="35918A9CA64745E0A5A24EFCD1DA86CE">
    <w:name w:val="35918A9CA64745E0A5A24EFCD1DA86CE"/>
  </w:style>
  <w:style w:type="paragraph" w:customStyle="1" w:styleId="B233BAAD5F6D40D7A38A174B92F2F0CE">
    <w:name w:val="B233BAAD5F6D40D7A38A174B92F2F0CE"/>
  </w:style>
  <w:style w:type="paragraph" w:customStyle="1" w:styleId="2F3597DBF6D24513AF34E2496679E631">
    <w:name w:val="2F3597DBF6D24513AF34E2496679E631"/>
  </w:style>
  <w:style w:type="paragraph" w:customStyle="1" w:styleId="E8F12E96F2244C899C91EF864400E539">
    <w:name w:val="E8F12E96F2244C899C91EF864400E539"/>
  </w:style>
  <w:style w:type="paragraph" w:customStyle="1" w:styleId="83491AAEB9874B28B60757E4D896B1F6">
    <w:name w:val="83491AAEB9874B28B60757E4D896B1F6"/>
  </w:style>
  <w:style w:type="paragraph" w:customStyle="1" w:styleId="E7AC0A3563B64DCE803BC377D1E6D2A4">
    <w:name w:val="E7AC0A3563B64DCE803BC377D1E6D2A4"/>
  </w:style>
  <w:style w:type="paragraph" w:customStyle="1" w:styleId="19F1D97EAACF4DD394AB06D0AD09A5F6">
    <w:name w:val="19F1D97EAACF4DD394AB06D0AD09A5F6"/>
  </w:style>
  <w:style w:type="paragraph" w:customStyle="1" w:styleId="D962173EABDC4DFA990AA8C0E8FD3B20">
    <w:name w:val="D962173EABDC4DFA990AA8C0E8FD3B20"/>
  </w:style>
  <w:style w:type="paragraph" w:customStyle="1" w:styleId="477B7BA4462B4B2C94506734CA22510B">
    <w:name w:val="477B7BA4462B4B2C94506734CA22510B"/>
    <w:rsid w:val="005B699B"/>
  </w:style>
  <w:style w:type="paragraph" w:customStyle="1" w:styleId="C3FAD27DE5604FF7B4A0DBCD5AA7432C">
    <w:name w:val="C3FAD27DE5604FF7B4A0DBCD5AA7432C"/>
    <w:rsid w:val="005657B1"/>
  </w:style>
  <w:style w:type="paragraph" w:customStyle="1" w:styleId="13A1F29FCE724A59BAC2A9C290E61805">
    <w:name w:val="13A1F29FCE724A59BAC2A9C290E61805"/>
    <w:rsid w:val="005657B1"/>
  </w:style>
  <w:style w:type="paragraph" w:customStyle="1" w:styleId="64DDAD40CD5C4452ABBC4B6AD63DA03D">
    <w:name w:val="64DDAD40CD5C4452ABBC4B6AD63DA03D"/>
    <w:rsid w:val="005657B1"/>
  </w:style>
  <w:style w:type="paragraph" w:customStyle="1" w:styleId="C9D95C2AE926438B9149FDAB1E66B6CC">
    <w:name w:val="C9D95C2AE926438B9149FDAB1E66B6CC"/>
    <w:rsid w:val="005657B1"/>
  </w:style>
  <w:style w:type="paragraph" w:customStyle="1" w:styleId="168F7479800A433BA2439CB0151AFBCF">
    <w:name w:val="168F7479800A433BA2439CB0151AFBCF"/>
    <w:rsid w:val="005657B1"/>
  </w:style>
  <w:style w:type="paragraph" w:customStyle="1" w:styleId="3E9026227D854527A5A22AA4F2B48F85">
    <w:name w:val="3E9026227D854527A5A22AA4F2B48F85"/>
    <w:rsid w:val="005657B1"/>
  </w:style>
  <w:style w:type="paragraph" w:customStyle="1" w:styleId="1249169009674ACD8DD20023FA229471">
    <w:name w:val="1249169009674ACD8DD20023FA229471"/>
    <w:rsid w:val="005657B1"/>
  </w:style>
  <w:style w:type="paragraph" w:customStyle="1" w:styleId="DE650143FB3544F59F45B3BE0B2ED181">
    <w:name w:val="DE650143FB3544F59F45B3BE0B2ED181"/>
    <w:rsid w:val="005657B1"/>
  </w:style>
  <w:style w:type="paragraph" w:customStyle="1" w:styleId="7B08A148F43E43A680804FB812ACA5B2">
    <w:name w:val="7B08A148F43E43A680804FB812ACA5B2"/>
    <w:rsid w:val="005657B1"/>
  </w:style>
  <w:style w:type="paragraph" w:customStyle="1" w:styleId="F0CD2DAC9D334EB3BFB31FB75BB88D0F">
    <w:name w:val="F0CD2DAC9D334EB3BFB31FB75BB88D0F"/>
    <w:rsid w:val="005657B1"/>
  </w:style>
  <w:style w:type="paragraph" w:customStyle="1" w:styleId="7B16F1A9616043A4B72A0FBB04CB7D8E">
    <w:name w:val="7B16F1A9616043A4B72A0FBB04CB7D8E"/>
    <w:rsid w:val="005657B1"/>
  </w:style>
  <w:style w:type="paragraph" w:customStyle="1" w:styleId="C15C491C06CB4B32971583197F8070F9">
    <w:name w:val="C15C491C06CB4B32971583197F8070F9"/>
    <w:rsid w:val="005657B1"/>
  </w:style>
  <w:style w:type="paragraph" w:customStyle="1" w:styleId="83863F734E0143ABBE564BBF66C2EB07">
    <w:name w:val="83863F734E0143ABBE564BBF66C2EB07"/>
    <w:rsid w:val="005657B1"/>
  </w:style>
  <w:style w:type="paragraph" w:customStyle="1" w:styleId="C59CD9EBF8AD490A9B0E13F275260B8A">
    <w:name w:val="C59CD9EBF8AD490A9B0E13F275260B8A"/>
    <w:rsid w:val="005657B1"/>
  </w:style>
  <w:style w:type="paragraph" w:customStyle="1" w:styleId="F3BBE32D76764942A4FF299E913C37D7">
    <w:name w:val="F3BBE32D76764942A4FF299E913C37D7"/>
    <w:rsid w:val="005657B1"/>
  </w:style>
  <w:style w:type="paragraph" w:customStyle="1" w:styleId="4E77044CC9714FF7B9BA2594F8ADBEA0">
    <w:name w:val="4E77044CC9714FF7B9BA2594F8ADBEA0"/>
    <w:rsid w:val="005657B1"/>
  </w:style>
  <w:style w:type="paragraph" w:customStyle="1" w:styleId="3A96ED73A52A48E188E51A32ABD6F76C">
    <w:name w:val="3A96ED73A52A48E188E51A32ABD6F76C"/>
    <w:rsid w:val="005657B1"/>
  </w:style>
  <w:style w:type="paragraph" w:customStyle="1" w:styleId="2016DA5CB404461D8B0CBC0A11991DFB">
    <w:name w:val="2016DA5CB404461D8B0CBC0A11991DFB"/>
    <w:rsid w:val="005657B1"/>
  </w:style>
  <w:style w:type="paragraph" w:customStyle="1" w:styleId="4B681B5DE9274B5BADA10FEF7763D894">
    <w:name w:val="4B681B5DE9274B5BADA10FEF7763D894"/>
    <w:rsid w:val="005657B1"/>
  </w:style>
  <w:style w:type="paragraph" w:customStyle="1" w:styleId="A8792B30B84C41F580FC777B92F09607">
    <w:name w:val="A8792B30B84C41F580FC777B92F09607"/>
    <w:rsid w:val="005657B1"/>
  </w:style>
  <w:style w:type="paragraph" w:customStyle="1" w:styleId="F0DBC6D1FB84449296B9823D0D525061">
    <w:name w:val="F0DBC6D1FB84449296B9823D0D525061"/>
    <w:rsid w:val="005657B1"/>
  </w:style>
  <w:style w:type="paragraph" w:customStyle="1" w:styleId="51B9C26D0FA6473FA4D117D48CA4EA8D">
    <w:name w:val="51B9C26D0FA6473FA4D117D48CA4EA8D"/>
    <w:rsid w:val="005657B1"/>
  </w:style>
  <w:style w:type="paragraph" w:customStyle="1" w:styleId="6493FA63222241099AAA26E83FF4153F">
    <w:name w:val="6493FA63222241099AAA26E83FF4153F"/>
    <w:rsid w:val="005657B1"/>
  </w:style>
  <w:style w:type="paragraph" w:customStyle="1" w:styleId="6F7F50A568674CF3B5C2EF1B568E96D2">
    <w:name w:val="6F7F50A568674CF3B5C2EF1B568E96D2"/>
    <w:rsid w:val="005657B1"/>
  </w:style>
  <w:style w:type="paragraph" w:customStyle="1" w:styleId="48776115FFE44D2580B18C4C8AB53A6E">
    <w:name w:val="48776115FFE44D2580B18C4C8AB53A6E"/>
    <w:rsid w:val="00565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37046-6A00-4E8F-86BC-9FB2B47C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for internal company transfer.dotx</Template>
  <TotalTime>2405</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dc:creator>
  <cp:keywords>Shivaji Tejankar</cp:keywords>
  <dc:description/>
  <cp:lastModifiedBy>Shivaji Tejankar</cp:lastModifiedBy>
  <cp:revision>39</cp:revision>
  <dcterms:created xsi:type="dcterms:W3CDTF">2018-08-16T14:33:00Z</dcterms:created>
  <dcterms:modified xsi:type="dcterms:W3CDTF">2020-01-28T17:16:00Z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