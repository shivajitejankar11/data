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A208A" w14:textId="77777777" w:rsidR="001F1D6A" w:rsidRPr="001F1D6A" w:rsidRDefault="00D42631" w:rsidP="001F1D6A">
      <w:pPr>
        <w:pStyle w:val="Title"/>
      </w:pPr>
      <w:proofErr w:type="spellStart"/>
      <w:r>
        <w:t>Mulesoft</w:t>
      </w:r>
      <w:proofErr w:type="spellEnd"/>
      <w:r>
        <w:t xml:space="preserve"> Training Guide</w:t>
      </w:r>
    </w:p>
    <w:p w14:paraId="7C8F0C05" w14:textId="747712CF" w:rsidR="001F1D6A" w:rsidRDefault="00D42631" w:rsidP="001F1D6A">
      <w:pPr>
        <w:pStyle w:val="Heading1"/>
      </w:pPr>
      <w:r>
        <w:t xml:space="preserve">Register for </w:t>
      </w:r>
      <w:proofErr w:type="spellStart"/>
      <w:r>
        <w:t>Mulesoft</w:t>
      </w:r>
      <w:proofErr w:type="spellEnd"/>
      <w:r>
        <w:t xml:space="preserve"> Free U course</w:t>
      </w:r>
    </w:p>
    <w:p w14:paraId="6C763FAC" w14:textId="2F610EDB" w:rsidR="00D42631" w:rsidRDefault="00D42631" w:rsidP="00D42631">
      <w:r>
        <w:t>Go to training.mulesoft.com as shown in screenshot.</w:t>
      </w:r>
    </w:p>
    <w:p w14:paraId="3983A9F2" w14:textId="3D58DEBA" w:rsidR="00D42631" w:rsidRDefault="00D42631" w:rsidP="00D42631">
      <w:r>
        <w:t xml:space="preserve">Register for Free </w:t>
      </w:r>
      <w:proofErr w:type="spellStart"/>
      <w:r>
        <w:t>mulesoft</w:t>
      </w:r>
      <w:proofErr w:type="spellEnd"/>
      <w:r>
        <w:t xml:space="preserve"> courses highlighted below.</w:t>
      </w:r>
    </w:p>
    <w:p w14:paraId="2E1686FE" w14:textId="4A0012E9" w:rsidR="00D42631" w:rsidRDefault="00D42631" w:rsidP="00D42631">
      <w:r>
        <w:rPr>
          <w:noProof/>
        </w:rPr>
        <w:drawing>
          <wp:inline distT="0" distB="0" distL="0" distR="0" wp14:anchorId="4579688F" wp14:editId="7ABD44A9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DD11" w14:textId="77777777" w:rsidR="004B0883" w:rsidRDefault="00D42631" w:rsidP="004B0883">
      <w:pPr>
        <w:pStyle w:val="Heading4"/>
      </w:pPr>
      <w:r>
        <w:t xml:space="preserve">Click on first </w:t>
      </w:r>
      <w:r w:rsidR="0030659C">
        <w:t xml:space="preserve">link </w:t>
      </w:r>
    </w:p>
    <w:p w14:paraId="46285E17" w14:textId="0E88C8DE" w:rsidR="004B0883" w:rsidRDefault="004B0883" w:rsidP="004B0883">
      <w:pPr>
        <w:pStyle w:val="Heading4"/>
      </w:pPr>
      <w:hyperlink r:id="rId8" w:history="1">
        <w:proofErr w:type="spellStart"/>
        <w:r>
          <w:rPr>
            <w:rStyle w:val="Hyperlink"/>
          </w:rPr>
          <w:t>MuleSoft.U</w:t>
        </w:r>
        <w:proofErr w:type="spellEnd"/>
        <w:r>
          <w:rPr>
            <w:rStyle w:val="Hyperlink"/>
          </w:rPr>
          <w:t xml:space="preserve"> Getting Started with </w:t>
        </w:r>
        <w:proofErr w:type="spellStart"/>
        <w:r>
          <w:rPr>
            <w:rStyle w:val="Hyperlink"/>
          </w:rPr>
          <w:t>Anypoint</w:t>
        </w:r>
        <w:proofErr w:type="spellEnd"/>
        <w:r>
          <w:rPr>
            <w:rStyle w:val="Hyperlink"/>
          </w:rPr>
          <w:t xml:space="preserve"> Platform</w:t>
        </w:r>
      </w:hyperlink>
    </w:p>
    <w:p w14:paraId="308EB182" w14:textId="6D3C9F4A" w:rsidR="004B0883" w:rsidRDefault="004B0883" w:rsidP="004B0883"/>
    <w:p w14:paraId="49B7DCA2" w14:textId="2D980B58" w:rsidR="004B0883" w:rsidRDefault="004B0883" w:rsidP="004B0883"/>
    <w:p w14:paraId="3CF7F64D" w14:textId="2CCC3E9F" w:rsidR="004B0883" w:rsidRPr="004B0883" w:rsidRDefault="004B0883" w:rsidP="004B0883">
      <w:r>
        <w:rPr>
          <w:noProof/>
        </w:rPr>
        <w:lastRenderedPageBreak/>
        <w:drawing>
          <wp:inline distT="0" distB="0" distL="0" distR="0" wp14:anchorId="328B2032" wp14:editId="614280DA">
            <wp:extent cx="5943600" cy="2283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56DF" w14:textId="124448C7" w:rsidR="00D42631" w:rsidRDefault="004B0883" w:rsidP="00D42631">
      <w:r>
        <w:t xml:space="preserve">Then click on link getting started with </w:t>
      </w:r>
      <w:proofErr w:type="spellStart"/>
      <w:r>
        <w:t>anypoint</w:t>
      </w:r>
      <w:proofErr w:type="spellEnd"/>
      <w:r>
        <w:t xml:space="preserve"> platform (mule 3) as highlighted</w:t>
      </w:r>
    </w:p>
    <w:p w14:paraId="60A8C4EB" w14:textId="45976847" w:rsidR="004B0883" w:rsidRDefault="004B0883" w:rsidP="00D42631"/>
    <w:p w14:paraId="5C883DC3" w14:textId="566F3938" w:rsidR="004B0883" w:rsidRDefault="004B0883" w:rsidP="00D42631">
      <w:r>
        <w:t>Then click on Register button</w:t>
      </w:r>
    </w:p>
    <w:p w14:paraId="03F2EACB" w14:textId="38CE98B0" w:rsidR="004B0883" w:rsidRDefault="004B0883" w:rsidP="00D42631">
      <w:r>
        <w:rPr>
          <w:noProof/>
        </w:rPr>
        <w:drawing>
          <wp:inline distT="0" distB="0" distL="0" distR="0" wp14:anchorId="71DC05B3" wp14:editId="4726DBE4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7020" w14:textId="6509C131" w:rsidR="004B0883" w:rsidRDefault="004B0883" w:rsidP="00D42631"/>
    <w:p w14:paraId="42456E09" w14:textId="7074053D" w:rsidR="004B0883" w:rsidRDefault="004B0883" w:rsidP="00D42631">
      <w:r>
        <w:t>Click on checkout</w:t>
      </w:r>
    </w:p>
    <w:p w14:paraId="2DF9F630" w14:textId="3F228E2A" w:rsidR="004B0883" w:rsidRDefault="004B0883" w:rsidP="00D42631">
      <w:r>
        <w:rPr>
          <w:noProof/>
        </w:rPr>
        <w:lastRenderedPageBreak/>
        <w:drawing>
          <wp:inline distT="0" distB="0" distL="0" distR="0" wp14:anchorId="0BC4EFEA" wp14:editId="4FE92AFA">
            <wp:extent cx="5943600" cy="2099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B6D4" w14:textId="53F82913" w:rsidR="004B0883" w:rsidRDefault="004B0883" w:rsidP="00D42631"/>
    <w:p w14:paraId="724CA17B" w14:textId="765D7F74" w:rsidR="004B0883" w:rsidRDefault="004B0883" w:rsidP="00D42631">
      <w:r>
        <w:t xml:space="preserve">Below page will appear. </w:t>
      </w:r>
      <w:proofErr w:type="gramStart"/>
      <w:r>
        <w:t>So</w:t>
      </w:r>
      <w:proofErr w:type="gramEnd"/>
      <w:r>
        <w:t xml:space="preserve"> you need to register for first time. After that you can directly use Sign in.</w:t>
      </w:r>
    </w:p>
    <w:p w14:paraId="1C0C962F" w14:textId="715C7098" w:rsidR="004B0883" w:rsidRDefault="004B0883" w:rsidP="00D42631">
      <w:r>
        <w:rPr>
          <w:noProof/>
        </w:rPr>
        <w:drawing>
          <wp:inline distT="0" distB="0" distL="0" distR="0" wp14:anchorId="02585CE7" wp14:editId="426F39BF">
            <wp:extent cx="5943600" cy="421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2F8E" w14:textId="1D8B72EE" w:rsidR="004B0883" w:rsidRDefault="004B0883" w:rsidP="00D42631">
      <w:r>
        <w:t>You will get email for video course link.</w:t>
      </w:r>
    </w:p>
    <w:p w14:paraId="09C4D98C" w14:textId="4F0541B4" w:rsidR="004B0883" w:rsidRDefault="004B0883" w:rsidP="00D42631"/>
    <w:p w14:paraId="17B666CB" w14:textId="4B922966" w:rsidR="004B0883" w:rsidRDefault="004B0883" w:rsidP="00D42631"/>
    <w:p w14:paraId="414B1BFA" w14:textId="6AA3D02C" w:rsidR="004B0883" w:rsidRDefault="004B0883" w:rsidP="00D42631">
      <w:r>
        <w:lastRenderedPageBreak/>
        <w:t>You can continue shopping and add to cart below 2 courses as well or Repeat the steps as mention.</w:t>
      </w:r>
    </w:p>
    <w:p w14:paraId="1E39F2FC" w14:textId="29760652" w:rsidR="004B0883" w:rsidRDefault="004B0883" w:rsidP="00D42631">
      <w:r>
        <w:rPr>
          <w:noProof/>
        </w:rPr>
        <w:drawing>
          <wp:inline distT="0" distB="0" distL="0" distR="0" wp14:anchorId="0B35F4DB" wp14:editId="48D92FA2">
            <wp:extent cx="5943600" cy="2908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4591" w14:textId="51DFF476" w:rsidR="004B0883" w:rsidRDefault="004B0883" w:rsidP="00D42631"/>
    <w:p w14:paraId="17B244FC" w14:textId="08AB9D84" w:rsidR="00A10775" w:rsidRDefault="00A10775" w:rsidP="00D42631">
      <w:r>
        <w:t xml:space="preserve">Additional </w:t>
      </w:r>
      <w:proofErr w:type="spellStart"/>
      <w:r>
        <w:t>mulesoft</w:t>
      </w:r>
      <w:proofErr w:type="spellEnd"/>
      <w:r>
        <w:t xml:space="preserve"> material please explore the website mulesoft.com as highlighted.</w:t>
      </w:r>
    </w:p>
    <w:p w14:paraId="0950C633" w14:textId="7A824CD1" w:rsidR="004B0883" w:rsidRDefault="00A10775" w:rsidP="00D42631">
      <w:r>
        <w:rPr>
          <w:noProof/>
        </w:rPr>
        <w:drawing>
          <wp:inline distT="0" distB="0" distL="0" distR="0" wp14:anchorId="515FD7C7" wp14:editId="53E104CF">
            <wp:extent cx="59436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2D44" w14:textId="5AB2CE6B" w:rsidR="004B0883" w:rsidRDefault="009A2364" w:rsidP="00D42631">
      <w:bookmarkStart w:id="0" w:name="_GoBack"/>
      <w:bookmarkEnd w:id="0"/>
      <w:proofErr w:type="spellStart"/>
      <w:r>
        <w:t>Mulesoft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basic videos</w:t>
      </w:r>
    </w:p>
    <w:p w14:paraId="18A5CAD8" w14:textId="2DDDD83A" w:rsidR="009A2364" w:rsidRDefault="009A2364" w:rsidP="00D42631">
      <w:r w:rsidRPr="009A2364">
        <w:t>https://www.youtube.com/watch?v=0R-hk4xtU1A&amp;list=PL7aRHNGCnFZWEis_pP-lQN2Hhaqkg1wRn</w:t>
      </w:r>
    </w:p>
    <w:sectPr w:rsidR="009A2364">
      <w:footerReference w:type="default" r:id="rId14"/>
      <w:pgSz w:w="12240" w:h="15840" w:code="1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4202B" w14:textId="77777777" w:rsidR="00071350" w:rsidRDefault="00071350">
      <w:pPr>
        <w:spacing w:after="0" w:line="240" w:lineRule="auto"/>
      </w:pPr>
      <w:r>
        <w:separator/>
      </w:r>
    </w:p>
  </w:endnote>
  <w:endnote w:type="continuationSeparator" w:id="0">
    <w:p w14:paraId="08192D32" w14:textId="77777777" w:rsidR="00071350" w:rsidRDefault="0007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711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54176" w14:textId="77777777" w:rsidR="004770D4" w:rsidRDefault="006D20A3" w:rsidP="006D20A3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0F955" w14:textId="77777777" w:rsidR="00071350" w:rsidRDefault="00071350">
      <w:pPr>
        <w:spacing w:after="0" w:line="240" w:lineRule="auto"/>
      </w:pPr>
      <w:r>
        <w:separator/>
      </w:r>
    </w:p>
  </w:footnote>
  <w:footnote w:type="continuationSeparator" w:id="0">
    <w:p w14:paraId="3DD45900" w14:textId="77777777" w:rsidR="00071350" w:rsidRDefault="00071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08710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5932B7"/>
    <w:multiLevelType w:val="multilevel"/>
    <w:tmpl w:val="4D44A5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31"/>
    <w:rsid w:val="00071350"/>
    <w:rsid w:val="001F1D6A"/>
    <w:rsid w:val="0030659C"/>
    <w:rsid w:val="003F1708"/>
    <w:rsid w:val="004770D4"/>
    <w:rsid w:val="004B0883"/>
    <w:rsid w:val="006D20A3"/>
    <w:rsid w:val="00755B84"/>
    <w:rsid w:val="009A2364"/>
    <w:rsid w:val="00A10775"/>
    <w:rsid w:val="00A461DD"/>
    <w:rsid w:val="00D42631"/>
    <w:rsid w:val="00D55939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4A4F3"/>
  <w15:chartTrackingRefBased/>
  <w15:docId w15:val="{D8CB14F2-119A-4661-BECD-2647029C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1303C" w:themeColor="accent1" w:themeShade="80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D6A"/>
  </w:style>
  <w:style w:type="paragraph" w:styleId="Heading1">
    <w:name w:val="heading 1"/>
    <w:basedOn w:val="Normal"/>
    <w:next w:val="Normal"/>
    <w:link w:val="Heading1Char"/>
    <w:uiPriority w:val="9"/>
    <w:qFormat/>
    <w:rsid w:val="003F1708"/>
    <w:pPr>
      <w:keepNext/>
      <w:keepLines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1"/>
    </w:pPr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B5A5A" w:themeColor="accen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Title">
    <w:name w:val="Title"/>
    <w:basedOn w:val="Normal"/>
    <w:link w:val="TitleChar"/>
    <w:uiPriority w:val="1"/>
    <w:qFormat/>
    <w:pPr>
      <w:spacing w:after="96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60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line="240" w:lineRule="auto"/>
      <w:contextualSpacing/>
    </w:pPr>
    <w:rPr>
      <w:rFonts w:eastAsiaTheme="minorEastAsia"/>
      <w:color w:val="9B5A5A" w:themeColor="accent2"/>
      <w:sz w:val="34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9B5A5A" w:themeColor="accent2"/>
      <w:sz w:val="34"/>
    </w:rPr>
  </w:style>
  <w:style w:type="character" w:customStyle="1" w:styleId="HeaderChar">
    <w:name w:val="Header Char"/>
    <w:basedOn w:val="DefaultParagraphFont"/>
    <w:link w:val="Header"/>
    <w:uiPriority w:val="98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Table">
    <w:name w:val="General Table"/>
    <w:basedOn w:val="TableNormal"/>
    <w:uiPriority w:val="99"/>
    <w:pPr>
      <w:spacing w:before="200" w:line="240" w:lineRule="auto"/>
      <w:ind w:left="144"/>
    </w:p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11303C" w:themeColor="accent1" w:themeShade="80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9B5A5A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B5A5A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B84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5B84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84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55B8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55B84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55B8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55B84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5B8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B8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B8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5B8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B8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55B8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B8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84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55B8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84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C201D"/>
    <w:rPr>
      <w:color w:val="236078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mulesoft.com/mulesoftu-getting-starte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IKA\AppData\Roaming\Microsoft\Templates\Basic%20design%20blank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design blank template.dotx</Template>
  <TotalTime>69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</dc:creator>
  <cp:keywords/>
  <dc:description/>
  <cp:lastModifiedBy>Shivaji Tejankar</cp:lastModifiedBy>
  <cp:revision>3</cp:revision>
  <dcterms:created xsi:type="dcterms:W3CDTF">2018-08-19T16:27:00Z</dcterms:created>
  <dcterms:modified xsi:type="dcterms:W3CDTF">2018-08-19T17:36:00Z</dcterms:modified>
</cp:coreProperties>
</file>